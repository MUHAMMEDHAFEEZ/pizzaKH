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25C842E" w:rsidR="001A4A7E" w:rsidRDefault="001A4A7E" w:rsidP="001A4A7E">
      <w:pPr>
        <w:pStyle w:val="Title"/>
      </w:pPr>
      <w:r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5"/>
        <w:gridCol w:w="1634"/>
        <w:gridCol w:w="162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-882865935"/>
            <w:placeholder>
              <w:docPart w:val="B4CF3E418BD540F291D1C562CCBB788B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51F9A887" w:rsidR="00767D7F" w:rsidRPr="001A4A7E" w:rsidRDefault="004404E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345551249"/>
            <w:placeholder>
              <w:docPart w:val="22F07E2431D24C0087BB92CB1061D383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E7FCE53" w:rsidR="00767D7F" w:rsidRPr="001A4A7E" w:rsidRDefault="004404E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635" w:type="dxa"/>
            <w:tcMar>
              <w:top w:w="259" w:type="dxa"/>
            </w:tcMar>
          </w:tcPr>
          <w:p w14:paraId="5183D666" w14:textId="7DF80AE3" w:rsidR="00767D7F" w:rsidRPr="001A4A7E" w:rsidRDefault="004404E3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0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5778" w14:textId="77777777" w:rsidR="00893445" w:rsidRDefault="00893445" w:rsidP="00DA124E">
      <w:r>
        <w:separator/>
      </w:r>
    </w:p>
  </w:endnote>
  <w:endnote w:type="continuationSeparator" w:id="0">
    <w:p w14:paraId="3A1E00A7" w14:textId="77777777" w:rsidR="00893445" w:rsidRDefault="0089344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86E2" w14:textId="77777777" w:rsidR="00893445" w:rsidRDefault="00893445" w:rsidP="00DA124E">
      <w:r>
        <w:separator/>
      </w:r>
    </w:p>
  </w:footnote>
  <w:footnote w:type="continuationSeparator" w:id="0">
    <w:p w14:paraId="4D7F5ED1" w14:textId="77777777" w:rsidR="00893445" w:rsidRDefault="0089344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82B5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404E3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4DB6"/>
    <w:rsid w:val="00767D7F"/>
    <w:rsid w:val="007A2DFF"/>
    <w:rsid w:val="00846FB5"/>
    <w:rsid w:val="00865239"/>
    <w:rsid w:val="00893445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1AA3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  <w:docPart>
      <w:docPartPr>
        <w:name w:val="B4CF3E418BD540F291D1C562CCBB7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55BD1-B7CD-4CB2-B1FD-122CFDD33D77}"/>
      </w:docPartPr>
      <w:docPartBody>
        <w:p w:rsidR="00B74300" w:rsidRDefault="00DF15D9" w:rsidP="00DF15D9">
          <w:pPr>
            <w:pStyle w:val="B4CF3E418BD540F291D1C562CCBB788B"/>
          </w:pPr>
          <w:r>
            <w:t>Description</w:t>
          </w:r>
        </w:p>
      </w:docPartBody>
    </w:docPart>
    <w:docPart>
      <w:docPartPr>
        <w:name w:val="22F07E2431D24C0087BB92CB1061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43BF3-AE7C-404F-8284-A3E905EC7FF9}"/>
      </w:docPartPr>
      <w:docPartBody>
        <w:p w:rsidR="00B74300" w:rsidRDefault="00DF15D9" w:rsidP="00DF15D9">
          <w:pPr>
            <w:pStyle w:val="22F07E2431D24C0087BB92CB1061D383"/>
          </w:pPr>
          <w:r>
            <w:t>Unit 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B5B0F"/>
    <w:rsid w:val="00286AFE"/>
    <w:rsid w:val="005F44A9"/>
    <w:rsid w:val="007931FB"/>
    <w:rsid w:val="0087499A"/>
    <w:rsid w:val="00B74300"/>
    <w:rsid w:val="00D94F0E"/>
    <w:rsid w:val="00DF15D9"/>
    <w:rsid w:val="00E2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B4CF3E418BD540F291D1C562CCBB788B">
    <w:name w:val="B4CF3E418BD540F291D1C562CCBB788B"/>
    <w:rsid w:val="00DF15D9"/>
    <w:rPr>
      <w:kern w:val="2"/>
      <w14:ligatures w14:val="standardContextual"/>
    </w:rPr>
  </w:style>
  <w:style w:type="paragraph" w:customStyle="1" w:styleId="22F07E2431D24C0087BB92CB1061D383">
    <w:name w:val="22F07E2431D24C0087BB92CB1061D383"/>
    <w:rsid w:val="00DF15D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16</cp:revision>
  <dcterms:created xsi:type="dcterms:W3CDTF">2022-10-08T09:21:00Z</dcterms:created>
  <dcterms:modified xsi:type="dcterms:W3CDTF">2023-05-29T14:41:00Z</dcterms:modified>
  <cp:category/>
  <cp:version/>
</cp:coreProperties>
</file>